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8A9" w:rsidRDefault="005644E7">
      <w:r>
        <w:rPr>
          <w:noProof/>
          <w:lang w:eastAsia="en-GB"/>
        </w:rPr>
        <mc:AlternateContent>
          <mc:Choice Requires="wpc">
            <w:drawing>
              <wp:inline distT="0" distB="0" distL="0" distR="0">
                <wp:extent cx="2489455" cy="145218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Arc 4"/>
                        <wps:cNvSpPr/>
                        <wps:spPr>
                          <a:xfrm>
                            <a:off x="0" y="766382"/>
                            <a:ext cx="685800" cy="685800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336354" y="768287"/>
                            <a:ext cx="2559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38259" y="804482"/>
                            <a:ext cx="29464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44E7" w:rsidRPr="005644E7" w:rsidRDefault="005644E7">
                              <w:pPr>
                                <w:rPr>
                                  <w:sz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8"/>
                        <wps:cNvSpPr txBox="1"/>
                        <wps:spPr>
                          <a:xfrm>
                            <a:off x="1385208" y="1053618"/>
                            <a:ext cx="28956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44E7" w:rsidRPr="005644E7" w:rsidRDefault="005644E7" w:rsidP="005644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Calibri" w:hAnsi="Cambria Math" w:cs="Calibri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95384" y="1109282"/>
                            <a:ext cx="14192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338259" y="118682"/>
                            <a:ext cx="0" cy="1143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8"/>
                        <wps:cNvSpPr txBox="1"/>
                        <wps:spPr>
                          <a:xfrm>
                            <a:off x="75477" y="0"/>
                            <a:ext cx="29210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44E7" w:rsidRPr="005644E7" w:rsidRDefault="005644E7" w:rsidP="005644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="Calibri" w:hAnsi="Cambria Math" w:cs="Calibri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196pt;height:114.35pt;mso-position-horizontal-relative:char;mso-position-vertical-relative:line" coordsize="24892,14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892;height:14516;visibility:visible;mso-wrap-style:square">
                  <v:fill o:detectmouseclick="t"/>
                  <v:path o:connecttype="none"/>
                </v:shape>
                <v:shape id="Arc 4" o:spid="_x0000_s1028" style="position:absolute;top:7663;width:6858;height:6858;visibility:visible;mso-wrap-style:square;v-text-anchor:middle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rT/cEA&#10;AADaAAAADwAAAGRycy9kb3ducmV2LnhtbESPS4sCMRCE7wv+h9CCtzXjA5HRKLKwInvzdfDWTNrJ&#10;4KQzJtEZ//1mYcFjUVVfUct1Z2vxJB8qxwpGwwwEceF0xaWC0/H7cw4iRGSNtWNS8KIA61XvY4m5&#10;di3v6XmIpUgQDjkqMDE2uZShMGQxDF1DnLyr8xZjkr6U2mOb4LaW4yybSYsVpwWDDX0ZKm6Hh1VQ&#10;uIszs4C828rtpD2fflo/uSs16HebBYhIXXyH/9s7rWAKf1fSDZ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a0/3BAAAA2gAAAA8AAAAAAAAAAAAAAAAAmAIAAGRycy9kb3du&#10;cmV2LnhtbFBLBQYAAAAABAAEAPUAAACGAwAAAAA=&#10;" path="m342900,nsc532278,,685800,153522,685800,342900r-342900,l342900,xem342900,nfc532278,,685800,153522,685800,342900e" filled="f" strokecolor="black [3040]">
                  <v:path arrowok="t" o:connecttype="custom" o:connectlocs="342900,0;685800,342900" o:connectangles="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9" type="#_x0000_t32" style="position:absolute;left:3363;top:7682;width:25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U+88UAAADaAAAADwAAAGRycy9kb3ducmV2LnhtbESPQWvCQBSE74L/YXlCb2ajFlOiq4il&#10;1FKh1BbB2yP7zAazb2N21fTfdwtCj8PMfMPMl52txZVaXzlWMEpSEMSF0xWXCr6/XoZPIHxA1lg7&#10;JgU/5GG56PfmmGt340+67kIpIoR9jgpMCE0upS8MWfSJa4ijd3StxRBlW0rd4i3CbS3HaTqVFiuO&#10;CwYbWhsqTruLVfD8tn/Mzt35Y/J6MNuCJtlhvHpX6mHQrWYgAnXhP3xvb7SCDP6uxBs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U+88UAAADaAAAADwAAAAAAAAAA&#10;AAAAAAChAgAAZHJzL2Rvd25yZXYueG1sUEsFBgAAAAAEAAQA+QAAAJMDAAAAAA==&#10;" strokecolor="black [3040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3382;top:8044;width:2946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BeTcIA&#10;AADaAAAADwAAAGRycy9kb3ducmV2LnhtbERPz2vCMBS+D/Y/hDfwMjSdBxldo2yDDRGdrIr0+Gie&#10;TbF5KUnU+t+bw2DHj+93sRhsJy7kQ+tYwcskA0FcO91yo2C/+xq/gggRWWPnmBTcKMBi/vhQYK7d&#10;lX/pUsZGpBAOOSowMfa5lKE2ZDFMXE+cuKPzFmOCvpHa4zWF205Os2wmLbacGgz29GmoPpVnq+Bk&#10;Vs/b7HvzcZgtb/5nd3aVX1dKjZ6G9zcQkYb4L/5zL7WCtDVdSTdAz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8F5NwgAAANoAAAAPAAAAAAAAAAAAAAAAAJgCAABkcnMvZG93&#10;bnJldi54bWxQSwUGAAAAAAQABAD1AAAAhwMAAAAA&#10;" filled="f" stroked="f" strokeweight=".5pt">
                  <v:textbox>
                    <w:txbxContent>
                      <w:p w:rsidR="005644E7" w:rsidRPr="005644E7" w:rsidRDefault="005644E7">
                        <w:pPr>
                          <w:rPr>
                            <w:sz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8" o:spid="_x0000_s1031" type="#_x0000_t202" style="position:absolute;left:13852;top:10536;width:2895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1sUA&#10;AADaAAAADwAAAGRycy9kb3ducmV2LnhtbESPT2sCMRTE70K/Q3hCL0Wz9iB2NYoVWqS0Fv8gHh+b&#10;52Zx87IkUddv3wgFj8PM/IaZzFpbiwv5UDlWMOhnIIgLpysuFey2H70RiBCRNdaOScGNAsymT50J&#10;5tpdeU2XTSxFgnDIUYGJscmlDIUhi6HvGuLkHZ23GJP0pdQerwlua/maZUNpseK0YLChhaHitDlb&#10;BSfz9fKbff6874fLm19tz+7gvw9KPXfb+RhEpDY+wv/tpVbwBv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PvWxQAAANoAAAAPAAAAAAAAAAAAAAAAAJgCAABkcnMv&#10;ZG93bnJldi54bWxQSwUGAAAAAAQABAD1AAAAigMAAAAA&#10;" filled="f" stroked="f" strokeweight=".5pt">
                  <v:textbox>
                    <w:txbxContent>
                      <w:p w:rsidR="005644E7" w:rsidRPr="005644E7" w:rsidRDefault="005644E7" w:rsidP="005644E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Calibri" w:hAnsi="Cambria Math" w:cs="Calibri"/>
                                <w:sz w:val="28"/>
                                <w:szCs w:val="28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10" o:spid="_x0000_s1032" type="#_x0000_t32" style="position:absolute;left:1953;top:11092;width:141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RwssMAAADbAAAADwAAAGRycy9kb3ducmV2LnhtbESPT4vCQAzF74LfYYiwN526B3Gro4hQ&#10;8KAH/+E1dGJb7GRqZ7bWb785CHtLeC/v/bJc965WHbWh8mxgOklAEefeVlwYuJyz8RxUiMgWa89k&#10;4E0B1qvhYImp9S8+UneKhZIQDikaKGNsUq1DXpLDMPENsWh33zqMsraFti2+JNzV+jtJZtphxdJQ&#10;YkPbkvLH6dcZSMIse27Pj0N3KeJxf9PZ7v1zNeZr1G8WoCL18d/8ud5ZwRd6+UUG0K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10cLLDAAAA2wAAAA8AAAAAAAAAAAAA&#10;AAAAoQIAAGRycy9kb3ducmV2LnhtbFBLBQYAAAAABAAEAPkAAACRAwAAAAA=&#10;" strokecolor="black [3040]">
                  <v:stroke endarrow="open"/>
                </v:shape>
                <v:shape id="Straight Arrow Connector 11" o:spid="_x0000_s1033" type="#_x0000_t32" style="position:absolute;left:3382;top:1186;width:0;height:11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RUz8MAAADbAAAADwAAAGRycy9kb3ducmV2LnhtbERP32vCMBB+H/g/hBP2NtOqqHSmIhOZ&#10;ssGYiuDb0dyasuZSm6jdf78MhL3dx/fz5ovO1uJKra8cK0gHCQjiwumKSwWH/fppBsIHZI21Y1Lw&#10;Qx4Wee9hjpl2N/6k6y6UIoawz1CBCaHJpPSFIYt+4BriyH251mKIsC2lbvEWw20th0kykRYrjg0G&#10;G3oxVHzvLlbBanscT8/d+WP0ejLvBY2mp+HyTanHfrd8BhGoC//iu3uj4/wU/n6JB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0VM/DAAAA2wAAAA8AAAAAAAAAAAAA&#10;AAAAoQIAAGRycy9kb3ducmV2LnhtbFBLBQYAAAAABAAEAPkAAACRAwAAAAA=&#10;" strokecolor="black [3040]">
                  <v:stroke endarrow="open"/>
                </v:shape>
                <v:shape id="Text Box 8" o:spid="_x0000_s1034" type="#_x0000_t202" style="position:absolute;left:754;width:2921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38IA&#10;AADbAAAADwAAAGRycy9kb3ducmV2LnhtbERPS2sCMRC+F/wPYQQvRbP1IGU1igoWkbbiA/E4bMbN&#10;4mayJFHXf98UCr3Nx/ecyay1tbiTD5VjBW+DDARx4XTFpYLjYdV/BxEissbaMSl4UoDZtPMywVy7&#10;B+/ovo+lSCEcclRgYmxyKUNhyGIYuIY4cRfnLcYEfSm1x0cKt7UcZtlIWqw4NRhsaGmouO5vVsHV&#10;bF632cfX4jRaP/334ebO/vOsVK/bzscgIrXxX/znXus0fwi/v6QD5PQ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GNvfwgAAANsAAAAPAAAAAAAAAAAAAAAAAJgCAABkcnMvZG93&#10;bnJldi54bWxQSwUGAAAAAAQABAD1AAAAhwMAAAAA&#10;" filled="f" stroked="f" strokeweight=".5pt">
                  <v:textbox>
                    <w:txbxContent>
                      <w:p w:rsidR="005644E7" w:rsidRPr="005644E7" w:rsidRDefault="005644E7" w:rsidP="005644E7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="Calibri" w:hAnsi="Cambria Math" w:cs="Calibri"/>
                                <w:sz w:val="28"/>
                                <w:szCs w:val="28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6A7797BD" wp14:editId="090513DE">
                <wp:extent cx="2489200" cy="1452182"/>
                <wp:effectExtent l="0" t="0" r="0" b="0"/>
                <wp:docPr id="20" name="Canvas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" name="Arc 13"/>
                        <wps:cNvSpPr/>
                        <wps:spPr>
                          <a:xfrm>
                            <a:off x="0" y="766382"/>
                            <a:ext cx="685800" cy="685800"/>
                          </a:xfrm>
                          <a:prstGeom prst="arc">
                            <a:avLst>
                              <a:gd name="adj1" fmla="val 18546482"/>
                              <a:gd name="adj2" fmla="val 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 rot="2220000" flipH="1">
                            <a:off x="556789" y="852651"/>
                            <a:ext cx="252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411726" y="856181"/>
                            <a:ext cx="29464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44E7" w:rsidRPr="005644E7" w:rsidRDefault="005644E7" w:rsidP="005644E7">
                              <w:pPr>
                                <w:rPr>
                                  <w:sz w:val="2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</w:rPr>
                                    <m:t>θ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95384" y="1109282"/>
                            <a:ext cx="14192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V="1">
                            <a:off x="338224" y="118682"/>
                            <a:ext cx="0" cy="1143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V="1">
                            <a:off x="338224" y="333691"/>
                            <a:ext cx="654181" cy="7751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824582" y="149155"/>
                            <a:ext cx="259080" cy="913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46D" w:rsidRDefault="0095746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0" o:spid="_x0000_s1035" editas="canvas" style="width:196pt;height:114.35pt;mso-position-horizontal-relative:char;mso-position-vertical-relative:line" coordsize="24892,14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">
                <v:shape id="_x0000_s1036" type="#_x0000_t75" style="position:absolute;width:24892;height:14516;visibility:visible;mso-wrap-style:square">
                  <v:fill o:detectmouseclick="t"/>
                  <v:path o:connecttype="none"/>
                </v:shape>
                <v:shape id="Arc 13" o:spid="_x0000_s1037" style="position:absolute;top:7663;width:6858;height:6858;visibility:visible;mso-wrap-style:square;v-text-anchor:middle" coordsize="685800,685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Jyt74A&#10;AADbAAAADwAAAGRycy9kb3ducmV2LnhtbERPTYvCMBC9C/sfwix401QLslSjiLAi3nT14G1oxqbY&#10;TLpJtN1/vxEEb/N4n7NY9bYRD/KhdqxgMs5AEJdO11wpOP18j75AhIissXFMCv4owGr5MVhgoV3H&#10;B3ocYyVSCIcCFZgY20LKUBqyGMauJU7c1XmLMUFfSe2xS+G2kdMsm0mLNacGgy1tDJW3490qKN3F&#10;mVlA3m3lNu/Op33n81+lhp/9eg4iUh/f4pd7p9P8HJ6/pAPk8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Kicre+AAAA2wAAAA8AAAAAAAAAAAAAAAAAmAIAAGRycy9kb3ducmV2&#10;LnhtbFBLBQYAAAAABAAEAPUAAACDAwAAAAA=&#10;" path="m559196,76824nsc639296,141938,685800,239673,685800,342900r-342900,l559196,76824xem559196,76824nfc639296,141938,685800,239673,685800,342900e" filled="f" strokecolor="black [3040]">
                  <v:path arrowok="t" o:connecttype="custom" o:connectlocs="559196,76824;685800,342900" o:connectangles="0,0"/>
                </v:shape>
                <v:shape id="Straight Arrow Connector 14" o:spid="_x0000_s1038" type="#_x0000_t32" style="position:absolute;left:5567;top:8526;width:252;height:0;rotation:-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Twh8MAAADbAAAADwAAAGRycy9kb3ducmV2LnhtbESP3YrCMBCF7xd8hzCCN7Kmij9LNYoI&#10;ot74t/sAQzM2xWZSmmjr228WhL2b4Zw535nFqrWleFLtC8cKhoMEBHHmdMG5gp/v7ecXCB+QNZaO&#10;ScGLPKyWnY8Fpto1fKHnNeQihrBPUYEJoUql9Jkhi37gKuKo3VxtMcS1zqWusYnhtpSjJJlKiwVH&#10;gsGKNoay+/VhFZx3pr/Lxsfi4E+zEMGTUTM8KNXrtus5iEBt+De/r/c61h/D3y9xAL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k8IfDAAAA2wAAAA8AAAAAAAAAAAAA&#10;AAAAoQIAAGRycy9kb3ducmV2LnhtbFBLBQYAAAAABAAEAPkAAACRAwAAAAA=&#10;" strokecolor="black [3040]">
                  <v:stroke endarrow="open"/>
                </v:shape>
                <v:shape id="Text Box 15" o:spid="_x0000_s1039" type="#_x0000_t202" style="position:absolute;left:4117;top:8561;width:2946;height:30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FDq8MA&#10;AADbAAAADwAAAGRycy9kb3ducmV2LnhtbERPTWsCMRC9F/wPYQQvpWYVKmU1igotUqqlqxSPw2a6&#10;WdxMliTq+u8bodDbPN7nzBadbcSFfKgdKxgNMxDEpdM1VwoO+9enFxAhImtsHJOCGwVYzHsPM8y1&#10;u/IXXYpYiRTCIUcFJsY2lzKUhiyGoWuJE/fjvMWYoK+k9nhN4baR4yybSIs1pwaDLa0NlafibBWc&#10;zPvjZ/a2XX1PNje/25/d0X8clRr0u+UURKQu/ov/3Bud5j/D/Zd0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FDq8MAAADbAAAADwAAAAAAAAAAAAAAAACYAgAAZHJzL2Rv&#10;d25yZXYueG1sUEsFBgAAAAAEAAQA9QAAAIgDAAAAAA==&#10;" filled="f" stroked="f" strokeweight=".5pt">
                  <v:textbox>
                    <w:txbxContent>
                      <w:p w:rsidR="005644E7" w:rsidRPr="005644E7" w:rsidRDefault="005644E7" w:rsidP="005644E7">
                        <w:pPr>
                          <w:rPr>
                            <w:sz w:val="2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theme="minorHAnsi"/>
                                <w:sz w:val="28"/>
                              </w:rPr>
                              <m:t>θ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17" o:spid="_x0000_s1040" type="#_x0000_t32" style="position:absolute;left:1953;top:11092;width:141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3oxsEAAADbAAAADwAAAGRycy9kb3ducmV2LnhtbERPTYvCMBC9C/sfwizsTVM9qNs1FREK&#10;HtyDWtnr0My2pc2kNrHWf28Ewds83ues1oNpRE+dqywrmE4iEMS51RUXCrJTOl6CcB5ZY2OZFNzJ&#10;wTr5GK0w1vbGB+qPvhAhhF2MCkrv21hKl5dk0E1sSxy4f9sZ9AF2hdQd3kK4aeQsiubSYMWhocSW&#10;tiXl9fFqFERunl62p/q3zwp/2P/JdHf/Piv19TlsfkB4Gvxb/HLvdJi/gOcv4QCZ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nejGwQAAANsAAAAPAAAAAAAAAAAAAAAA&#10;AKECAABkcnMvZG93bnJldi54bWxQSwUGAAAAAAQABAD5AAAAjwMAAAAA&#10;" strokecolor="black [3040]">
                  <v:stroke endarrow="open"/>
                </v:shape>
                <v:shape id="Straight Arrow Connector 18" o:spid="_x0000_s1041" type="#_x0000_t32" style="position:absolute;left:3382;top:1186;width:0;height:1143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79UsYAAADbAAAADwAAAGRycy9kb3ducmV2LnhtbESPQWsCQQyF7wX/w5BCb3W2WmrZOoq0&#10;FCsKoi0Fb2En3Vncyaw7o67/3hwK3hLey3tfxtPO1+pEbawCG3jqZ6CIi2ArLg38fH8+voKKCdli&#10;HZgMXCjCdNK7G2Nuw5k3dNqmUkkIxxwNuJSaXOtYOPIY+6EhFu0vtB6TrG2pbYtnCfe1HmTZi/ZY&#10;sTQ4bOjdUbHfHr2Bj8Xv8+jQHdbD+c6tChqOdoPZ0piH+272BipRl27m/+svK/gCK7/IAHpy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VO/VLGAAAA2wAAAA8AAAAAAAAA&#10;AAAAAAAAoQIAAGRycy9kb3ducmV2LnhtbFBLBQYAAAAABAAEAPkAAACUAwAAAAA=&#10;" strokecolor="black [3040]">
                  <v:stroke endarrow="open"/>
                </v:shape>
                <v:shape id="Straight Arrow Connector 21" o:spid="_x0000_s1042" type="#_x0000_t32" style="position:absolute;left:3382;top:3336;width:6542;height:77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iecsYAAADbAAAADwAAAGRycy9kb3ducmV2LnhtbESPQWvCQBSE74X+h+UVvDUbo2hJXUUq&#10;olKh1JaCt0f2NRuafRuzq8Z/7xYEj8PMfMNMZp2txYlaXzlW0E9SEMSF0xWXCr6/ls8vIHxA1lg7&#10;JgUX8jCbPj5MMNfuzJ902oVSRAj7HBWYEJpcSl8YsugT1xBH79e1FkOUbSl1i+cIt7XM0nQkLVYc&#10;Fww29Gao+NsdrYLF5mc4PnSHj8Fqb7YFDcb7bP6uVO+pm7+CCNSFe/jWXmsFWR/+v8QfIK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oYnnLGAAAA2wAAAA8AAAAAAAAA&#10;AAAAAAAAoQIAAGRycy9kb3ducmV2LnhtbFBLBQYAAAAABAAEAPkAAACUAwAAAAA=&#10;" strokecolor="black [3040]">
                  <v:stroke endarrow="open"/>
                </v:shape>
                <v:shape id="Text Box 22" o:spid="_x0000_s1043" type="#_x0000_t202" style="position:absolute;left:8245;top:1491;width:2591;height:913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QRYsUA&#10;AADbAAAADwAAAGRycy9kb3ducmV2LnhtbESPQWsCMRSE74X+h/AKXqRmuwcpq1FawSJiK66leHxs&#10;XjeLm5clibr+e1MQehxm5htmOu9tK87kQ+NYwcsoA0FcOd1wreB7v3x+BREissbWMSm4UoD57PFh&#10;ioV2F97RuYy1SBAOBSowMXaFlKEyZDGMXEecvF/nLcYkfS21x0uC21bmWTaWFhtOCwY7WhiqjuXJ&#10;Kjia9XCbfXy+/4xXV/+1P7mD3xyUGjz1bxMQkfr4H763V1pBnsPf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BFixQAAANsAAAAPAAAAAAAAAAAAAAAAAJgCAABkcnMv&#10;ZG93bnJldi54bWxQSwUGAAAAAAQABAD1AAAAigMAAAAA&#10;" filled="f" stroked="f" strokeweight=".5pt">
                  <v:textbox>
                    <w:txbxContent>
                      <w:p w:rsidR="0095746D" w:rsidRDefault="0095746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A28A9" w:rsidRDefault="00FA28A9"/>
    <w:p w:rsidR="00DD0557" w:rsidRDefault="00DD0557"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3E5EF43C" wp14:editId="5BCC6468">
                <wp:extent cx="2940710" cy="2560320"/>
                <wp:effectExtent l="0" t="0" r="0" b="0"/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3" name="Rectangle 63"/>
                        <wps:cNvSpPr/>
                        <wps:spPr>
                          <a:xfrm>
                            <a:off x="1507066" y="40230"/>
                            <a:ext cx="1391828" cy="147767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61005" y="605329"/>
                            <a:ext cx="344729" cy="3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533244" y="204824"/>
                            <a:ext cx="182880" cy="16825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548789" y="1200472"/>
                            <a:ext cx="182880" cy="16764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0557" w:rsidRDefault="00DD0557" w:rsidP="00DD055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21" y="688406"/>
                            <a:ext cx="182880" cy="16764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0557" w:rsidRDefault="00DD0557" w:rsidP="00DD055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Oval 55"/>
                        <wps:cNvSpPr/>
                        <wps:spPr>
                          <a:xfrm>
                            <a:off x="1072608" y="688406"/>
                            <a:ext cx="182880" cy="16764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0557" w:rsidRDefault="00DD0557" w:rsidP="00DD055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1805839" y="289729"/>
                            <a:ext cx="831894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0557" w:rsidRDefault="00DD0557" w:rsidP="00DD0557">
                              <w:pPr>
                                <w:jc w:val="center"/>
                              </w:pPr>
                              <w:r>
                                <w:t>High Potential Region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192511" y="1862493"/>
                            <a:ext cx="182245" cy="16764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0557" w:rsidRDefault="00DD0557" w:rsidP="00DD055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16836" y="2151280"/>
                            <a:ext cx="34417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0557" w:rsidRDefault="00DD0557" w:rsidP="00DD055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556160" y="1803969"/>
                            <a:ext cx="936625" cy="3101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0557" w:rsidRDefault="00DD0557" w:rsidP="00DD0557">
                              <w:r>
                                <w:t>Sample 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49"/>
                        <wps:cNvSpPr txBox="1"/>
                        <wps:spPr>
                          <a:xfrm>
                            <a:off x="548789" y="2191920"/>
                            <a:ext cx="532765" cy="309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0557" w:rsidRDefault="00DD0557" w:rsidP="00DD0557">
                              <w:r>
                                <w:t>Robot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2" o:spid="_x0000_s1044" editas="canvas" style="width:231.55pt;height:201.6pt;mso-position-horizontal-relative:char;mso-position-vertical-relative:line" coordsize="29406,2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">
                <v:shape id="_x0000_s1045" type="#_x0000_t75" style="position:absolute;width:29406;height:25603;visibility:visible;mso-wrap-style:square">
                  <v:fill o:detectmouseclick="t"/>
                  <v:path o:connecttype="none"/>
                </v:shape>
                <v:rect id="Rectangle 63" o:spid="_x0000_s1046" style="position:absolute;left:15070;top:402;width:13918;height:14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9hoMIA&#10;AADbAAAADwAAAGRycy9kb3ducmV2LnhtbESPQYvCMBSE7wv+h/AWvK1pVdTtGkUEwcNe1P6AZ/Pa&#10;lG1eShNt/fdmQfA4zMw3zHo72EbcqfO1YwXpJAFBXDhdc6Ugvxy+ViB8QNbYOCYFD/Kw3Yw+1php&#10;1/OJ7udQiQhhn6ECE0KbSekLQxb9xLXE0StdZzFE2VVSd9hHuG3kNEkW0mLNccFgS3tDxd/5ZhWU&#10;Zp6naTm7Dkfq0/L3cP3ui6VS489h9wMi0BDe4Vf7qBUsZvD/Jf4A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T2GgwgAAANsAAAAPAAAAAAAAAAAAAAAAAJgCAABkcnMvZG93&#10;bnJldi54bWxQSwUGAAAAAAQABAD1AAAAhwMAAAAA&#10;" fillcolor="#ddd8c2 [2894]" strokecolor="white [3212]" strokeweight="2pt"/>
                <v:rect id="Rectangle 51" o:spid="_x0000_s1047" style="position:absolute;left:4610;top:6053;width:3447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tiUb0A&#10;AADbAAAADwAAAGRycy9kb3ducmV2LnhtbESPwQrCMBBE74L/EFbwpqmKItUoIgiiJ6t4Xpq1LTab&#10;0kSNf28EweMwM2+Y5TqYWjypdZVlBaNhAoI4t7riQsHlvBvMQTiPrLG2TAre5GC96naWmGr74hM9&#10;M1+ICGGXooLS+yaV0uUlGXRD2xBH72Zbgz7KtpC6xVeEm1qOk2QmDVYcF0psaFtSfs8eRsF1ftLF&#10;JRwyc5w8trfxzJngnVL9XtgsQHgK/h/+tfdawXQE3y/xB8jV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ptiUb0AAADbAAAADwAAAAAAAAAAAAAAAACYAgAAZHJzL2Rvd25yZXYu&#10;eG1sUEsFBgAAAAAEAAQA9QAAAIIDAAAAAA==&#10;" filled="f" strokecolor="black [3213]" strokeweight=".5pt"/>
                <v:oval id="Oval 52" o:spid="_x0000_s1048" style="position:absolute;left:5332;top:2048;width:1829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L9lsUA&#10;AADbAAAADwAAAGRycy9kb3ducmV2LnhtbESP3WoCMRSE7wu+QziCdzVboVJXoxRBKYqIP4V6d7o5&#10;3V3cnCxJdNe3N0LBy2FmvmEms9ZU4krOl5YVvPUTEMSZ1SXnCo6HxesHCB+QNVaWScGNPMymnZcJ&#10;pto2vKPrPuQiQtinqKAIoU6l9FlBBn3f1sTR+7POYIjS5VI7bCLcVHKQJENpsOS4UGBN84Ky8/5i&#10;FPyMDsHc5svsd7FZf1+aRLrVaatUr9t+jkEEasMz/N/+0greB/D4En+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gv2WxQAAANsAAAAPAAAAAAAAAAAAAAAAAJgCAABkcnMv&#10;ZG93bnJldi54bWxQSwUGAAAAAAQABAD1AAAAigMAAAAA&#10;" filled="f" strokecolor="black [3213]" strokeweight=".5pt"/>
                <v:oval id="Oval 53" o:spid="_x0000_s1049" style="position:absolute;left:5487;top:12004;width:1829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5YDcUA&#10;AADbAAAADwAAAGRycy9kb3ducmV2LnhtbESPQWvCQBSE7wX/w/KE3nRji9JGVxHBUiqlNLagt2f2&#10;mQSzb8PuauK/7wpCj8PMfMPMFp2pxYWcrywrGA0TEMS51RUXCn6268ELCB+QNdaWScGVPCzmvYcZ&#10;ptq2/E2XLBQiQtinqKAMoUml9HlJBv3QNsTRO1pnMETpCqkdthFuavmUJBNpsOK4UGJDq5LyU3Y2&#10;Cnav22Cuq7f8sP7c/J7bRLqP/ZdSj/1uOQURqAv/4Xv7XSsYP8P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zlgNxQAAANsAAAAPAAAAAAAAAAAAAAAAAJgCAABkcnMv&#10;ZG93bnJldi54bWxQSwUGAAAAAAQABAD1AAAAigMAAAAA&#10;" filled="f" strokecolor="black [3213]" strokeweight=".5pt">
                  <v:textbox>
                    <w:txbxContent>
                      <w:p w:rsidR="00DD0557" w:rsidRDefault="00DD0557" w:rsidP="00DD055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54" o:spid="_x0000_s1050" style="position:absolute;top:6884;width:1829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AecUA&#10;AADbAAAADwAAAGRycy9kb3ducmV2LnhtbESPQWvCQBSE7wX/w/KE3nRjqdJGVxHBUiqlNLagt2f2&#10;mQSzb8PuauK/7wpCj8PMfMPMFp2pxYWcrywrGA0TEMS51RUXCn6268ELCB+QNdaWScGVPCzmvYcZ&#10;ptq2/E2XLBQiQtinqKAMoUml9HlJBv3QNsTRO1pnMETpCqkdthFuavmUJBNpsOK4UGJDq5LyU3Y2&#10;Cnav22Cuq7f8sP7c/J7bRLqP/ZdSj/1uOQURqAv/4Xv7XSsYP8P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J8B5xQAAANsAAAAPAAAAAAAAAAAAAAAAAJgCAABkcnMv&#10;ZG93bnJldi54bWxQSwUGAAAAAAQABAD1AAAAigMAAAAA&#10;" filled="f" strokecolor="black [3213]" strokeweight=".5pt">
                  <v:textbox>
                    <w:txbxContent>
                      <w:p w:rsidR="00DD0557" w:rsidRDefault="00DD0557" w:rsidP="00DD055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55" o:spid="_x0000_s1051" style="position:absolute;left:10726;top:6884;width:1828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tl4sQA&#10;AADbAAAADwAAAGRycy9kb3ducmV2LnhtbESPQWsCMRSE74X+h/AK3mrWgtKuRhFBEUWKWkFvz81z&#10;d+nmZUmiu/57Uyh4HGbmG2Y0aU0lbuR8aVlBr5uAIM6sLjlX8LOfv3+C8AFZY2WZFNzJw2T8+jLC&#10;VNuGt3TbhVxECPsUFRQh1KmUPivIoO/amjh6F+sMhihdLrXDJsJNJT+SZCANlhwXCqxpVlD2u7sa&#10;BcevfTD32SI7zzfrw7VJpFudvpXqvLXTIYhAbXiG/9tLraDfh78v8QfI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rZeLEAAAA2wAAAA8AAAAAAAAAAAAAAAAAmAIAAGRycy9k&#10;b3ducmV2LnhtbFBLBQYAAAAABAAEAPUAAACJAwAAAAA=&#10;" filled="f" strokecolor="black [3213]" strokeweight=".5pt">
                  <v:textbox>
                    <w:txbxContent>
                      <w:p w:rsidR="00DD0557" w:rsidRDefault="00DD0557" w:rsidP="00DD055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Text Box 57" o:spid="_x0000_s1052" type="#_x0000_t202" style="position:absolute;left:18058;top:2897;width:831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<v:textbox>
                    <w:txbxContent>
                      <w:p w:rsidR="00DD0557" w:rsidRDefault="00DD0557" w:rsidP="00DD0557">
                        <w:pPr>
                          <w:jc w:val="center"/>
                        </w:pPr>
                        <w:r>
                          <w:t>High Potential Region</w:t>
                        </w:r>
                      </w:p>
                    </w:txbxContent>
                  </v:textbox>
                </v:shape>
                <v:oval id="Oval 58" o:spid="_x0000_s1053" style="position:absolute;left:1925;top:18624;width:1822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KfMIA&#10;AADbAAAADwAAAGRycy9kb3ducmV2LnhtbERPXWvCMBR9F/wP4Qp7m6kDh6tGEcEhG0NWFfTt2lzb&#10;YnNTkmjrv18eBj4ezvds0Zla3Mn5yrKC0TABQZxbXXGhYL9bv05A+ICssbZMCh7kYTHv92aYatvy&#10;L92zUIgYwj5FBWUITSqlz0sy6Ie2IY7cxTqDIUJXSO2wjeGmlm9J8i4NVhwbSmxoVVJ+zW5GwfFj&#10;F8xj9Zmf1z/fh1ubSPd12ir1MuiWUxCBuvAU/7s3WsE4jo1f4g+Q8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asp8wgAAANsAAAAPAAAAAAAAAAAAAAAAAJgCAABkcnMvZG93&#10;bnJldi54bWxQSwUGAAAAAAQABAD1AAAAhwMAAAAA&#10;" filled="f" strokecolor="black [3213]" strokeweight=".5pt">
                  <v:textbox>
                    <w:txbxContent>
                      <w:p w:rsidR="00DD0557" w:rsidRDefault="00DD0557" w:rsidP="00DD055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rect id="Rectangle 59" o:spid="_x0000_s1054" style="position:absolute;left:1168;top:21512;width:3442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1uV8IA&#10;AADbAAAADwAAAGRycy9kb3ducmV2LnhtbESPwWrDMBBE74X8g9hAb40cl5rUiWyCoVDaU5zQ82Jt&#10;bBNrZSwlVv4+KhR6HGbmDbMrgxnEjSbXW1awXiUgiBure24VnI4fLxsQziNrHCyTgjs5KIvF0w5z&#10;bWc+0K32rYgQdjkq6Lwfcyld05FBt7IjcfTOdjLoo5xaqSecI9wMMk2STBrsOS50OFLVUXOpr0bB&#10;z+ag21P4qs3367U6p5kzwTulnpdhvwXhKfj/8F/7Uyt4e4ffL/EH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7W5XwgAAANsAAAAPAAAAAAAAAAAAAAAAAJgCAABkcnMvZG93&#10;bnJldi54bWxQSwUGAAAAAAQABAD1AAAAhwMAAAAA&#10;" filled="f" strokecolor="black [3213]" strokeweight=".5pt">
                  <v:textbox>
                    <w:txbxContent>
                      <w:p w:rsidR="00DD0557" w:rsidRDefault="00DD0557" w:rsidP="00DD055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shape id="Text Box 60" o:spid="_x0000_s1055" type="#_x0000_t202" style="position:absolute;left:5561;top:18039;width:9366;height:310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TTsIA&#10;AADbAAAADwAAAGRycy9kb3ducmV2LnhtbERPy2oCMRTdC/5DuEI3RTPtYiijUbTQIqVWfCAuL5Pr&#10;ZHByMyRRx783i4LLw3lPZp1txJV8qB0reBtlIIhLp2uuFOx3X8MPECEia2wck4I7BZhN+70JFtrd&#10;eEPXbaxECuFQoAITY1tIGUpDFsPItcSJOzlvMSboK6k93lK4beR7luXSYs2pwWBLn4bK8/ZiFZzN&#10;z+s6+14tDvny7v92F3f0v0elXgbdfAwiUhef4n/3UivI0/r0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JNOwgAAANsAAAAPAAAAAAAAAAAAAAAAAJgCAABkcnMvZG93&#10;bnJldi54bWxQSwUGAAAAAAQABAD1AAAAhwMAAAAA&#10;" filled="f" stroked="f" strokeweight=".5pt">
                  <v:textbox>
                    <w:txbxContent>
                      <w:p w:rsidR="00DD0557" w:rsidRDefault="00DD0557" w:rsidP="00DD0557">
                        <w:r>
                          <w:t>Sample Point</w:t>
                        </w:r>
                      </w:p>
                    </w:txbxContent>
                  </v:textbox>
                </v:shape>
                <v:shape id="Text Box 49" o:spid="_x0000_s1056" type="#_x0000_t202" style="position:absolute;left:5487;top:21919;width:5328;height:30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w21cUA&#10;AADbAAAADwAAAGRycy9kb3ducmV2LnhtbESPT2sCMRTE70K/Q3gFL6Vm9bDI1ihtoSLiH6qleHxs&#10;XjeLm5clibp+eyMUPA4z8xtmMutsI87kQ+1YwXCQgSAuna65UvCz/3odgwgRWWPjmBRcKcBs+tSb&#10;YKHdhb/pvIuVSBAOBSowMbaFlKE0ZDEMXEucvD/nLcYkfSW1x0uC20aOsiyXFmtOCwZb+jRUHncn&#10;q+Boli/bbL7++M0XV7/Zn9zBrw5K9Z+79zcQkbr4CP+3F1pBPoT7l/Q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DbVxQAAANsAAAAPAAAAAAAAAAAAAAAAAJgCAABkcnMv&#10;ZG93bnJldi54bWxQSwUGAAAAAAQABAD1AAAAigMAAAAA&#10;" filled="f" stroked="f" strokeweight=".5pt">
                  <v:textbox>
                    <w:txbxContent>
                      <w:p w:rsidR="00DD0557" w:rsidRDefault="00DD0557" w:rsidP="00DD0557">
                        <w:r>
                          <w:t>Robot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D0557" w:rsidRDefault="00DD0557"/>
    <w:p w:rsidR="00DD0557" w:rsidRDefault="00FA28A9"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5EFBBBE7" wp14:editId="7A647DAF">
                <wp:extent cx="2574950" cy="1638604"/>
                <wp:effectExtent l="0" t="0" r="0" b="0"/>
                <wp:docPr id="26" name="Canvas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" name="Rectangle 64"/>
                        <wps:cNvSpPr/>
                        <wps:spPr>
                          <a:xfrm>
                            <a:off x="987708" y="40256"/>
                            <a:ext cx="1391285" cy="147764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D0557" w:rsidRDefault="00DD0557" w:rsidP="00DD055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61005" y="605329"/>
                            <a:ext cx="344729" cy="351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533244" y="204824"/>
                            <a:ext cx="182880" cy="16825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548789" y="1200472"/>
                            <a:ext cx="182880" cy="16764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28A9" w:rsidRDefault="00FA28A9" w:rsidP="00FA28A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21" y="688406"/>
                            <a:ext cx="182880" cy="16764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28A9" w:rsidRDefault="00FA28A9" w:rsidP="00FA28A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1072608" y="688406"/>
                            <a:ext cx="182880" cy="16764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A28A9" w:rsidRDefault="00FA28A9" w:rsidP="00FA28A9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432764" y="376732"/>
                            <a:ext cx="831894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A28A9" w:rsidRDefault="00FA28A9" w:rsidP="00FA28A9">
                              <w:pPr>
                                <w:jc w:val="center"/>
                              </w:pPr>
                              <w:r>
                                <w:t>High Potential Region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6" o:spid="_x0000_s1057" editas="canvas" style="width:202.75pt;height:129pt;mso-position-horizontal-relative:char;mso-position-vertical-relative:line" coordsize="25749,16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">
                <v:shape id="_x0000_s1058" type="#_x0000_t75" style="position:absolute;width:25749;height:16383;visibility:visible;mso-wrap-style:square">
                  <v:fill o:detectmouseclick="t"/>
                  <v:path o:connecttype="none"/>
                </v:shape>
                <v:rect id="Rectangle 64" o:spid="_x0000_s1059" style="position:absolute;left:9877;top:402;width:13912;height:147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b51MIA&#10;AADbAAAADwAAAGRycy9kb3ducmV2LnhtbESPQYvCMBSE78L+h/AEb5rWFXetRlkWBA9eVvsDns1r&#10;U2xeShNt/fdGEPY4zMw3zGY32EbcqfO1YwXpLAFBXDhdc6UgP++n3yB8QNbYOCYFD/Kw236MNphp&#10;1/Mf3U+hEhHCPkMFJoQ2k9IXhiz6mWuJo1e6zmKIsquk7rCPcNvIeZIspcWa44LBln4NFdfTzSoo&#10;zSJP0/LzMhyoT8vj/rLqiy+lJuPhZw0i0BD+w+/2QStYLuD1Jf4Au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pvnUwgAAANsAAAAPAAAAAAAAAAAAAAAAAJgCAABkcnMvZG93&#10;bnJldi54bWxQSwUGAAAAAAQABAD1AAAAhwMAAAAA&#10;" fillcolor="#ddd8c2 [2894]" strokecolor="white [3212]" strokeweight="2pt">
                  <v:textbox>
                    <w:txbxContent>
                      <w:p w:rsidR="00DD0557" w:rsidRDefault="00DD0557" w:rsidP="00DD0557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Rectangle 27" o:spid="_x0000_s1060" style="position:absolute;left:4610;top:6053;width:3447;height:35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gsw78A&#10;AADbAAAADwAAAGRycy9kb3ducmV2LnhtbESPQYvCMBSE74L/ITxhb5paQaUaRQRB3JO1eH40z7bY&#10;vJQmavz3mwXB4zAz3zDrbTCteFLvGssKppMEBHFpdcOVguJyGC9BOI+ssbVMCt7kYLsZDtaYafvi&#10;Mz1zX4kIYZehgtr7LpPSlTUZdBPbEUfvZnuDPsq+krrHV4SbVqZJMpcGG44LNXa0r6m85w+j4Lo8&#10;66oIp9z8zh77Wzp3Jnin1M8o7FYgPAX/DX/aR60gXcD/l/gD5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OCzDvwAAANsAAAAPAAAAAAAAAAAAAAAAAJgCAABkcnMvZG93bnJl&#10;di54bWxQSwUGAAAAAAQABAD1AAAAhAMAAAAA&#10;" filled="f" strokecolor="black [3213]" strokeweight=".5pt"/>
                <v:oval id="Oval 41" o:spid="_x0000_s1061" style="position:absolute;left:5332;top:2048;width:1829;height:16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n1PMQA&#10;AADbAAAADwAAAGRycy9kb3ducmV2LnhtbESPQWsCMRSE70L/Q3gFb5q1iLSrUYpgEUWKWkFvz81z&#10;d+nmZUmiu/57Uyh4HGbmG2Yya00lbuR8aVnBoJ+AIM6sLjlX8LNf9N5B+ICssbJMCu7kYTZ96Uww&#10;1bbhLd12IRcRwj5FBUUIdSqlzwoy6Pu2Jo7exTqDIUqXS+2wiXBTybckGUmDJceFAmuaF5T97q5G&#10;wfFjH8x9/pWdF5v14dok0q1O30p1X9vPMYhAbXiG/9tLrWA4gL8v8Qf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J9TzEAAAA2wAAAA8AAAAAAAAAAAAAAAAAmAIAAGRycy9k&#10;b3ducmV2LnhtbFBLBQYAAAAABAAEAPUAAACJAwAAAAA=&#10;" filled="f" strokecolor="black [3213]" strokeweight=".5pt"/>
                <v:oval id="Oval 42" o:spid="_x0000_s1062" style="position:absolute;left:5487;top:12004;width:1829;height:1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trS8UA&#10;AADbAAAADwAAAGRycy9kb3ducmV2LnhtbESP3WoCMRSE7wu+QziCdzVbKVJXoxRBKYqIP4V6d7o5&#10;3V3cnCxJdNe3N0LBy2FmvmEms9ZU4krOl5YVvPUTEMSZ1SXnCo6HxesHCB+QNVaWScGNPMymnZcJ&#10;pto2vKPrPuQiQtinqKAIoU6l9FlBBn3f1sTR+7POYIjS5VI7bCLcVHKQJENpsOS4UGBN84Ky8/5i&#10;FPyMDsHc5svsd7FZf1+aRLrVaatUr9t+jkEEasMz/N/+0greB/D4En+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2tLxQAAANsAAAAPAAAAAAAAAAAAAAAAAJgCAABkcnMv&#10;ZG93bnJldi54bWxQSwUGAAAAAAQABAD1AAAAigMAAAAA&#10;" filled="f" strokecolor="black [3213]" strokeweight=".5pt">
                  <v:textbox>
                    <w:txbxContent>
                      <w:p w:rsidR="00FA28A9" w:rsidRDefault="00FA28A9" w:rsidP="00FA28A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43" o:spid="_x0000_s1063" style="position:absolute;top:6884;width:1829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fO0MUA&#10;AADbAAAADwAAAGRycy9kb3ducmV2LnhtbESPQWvCQBSE7wX/w/KE3nRjK9JGVxHBUiqlNLagt2f2&#10;mQSzb8PuauK/7wpCj8PMfMPMFp2pxYWcrywrGA0TEMS51RUXCn6268ELCB+QNdaWScGVPCzmvYcZ&#10;ptq2/E2XLBQiQtinqKAMoUml9HlJBv3QNsTRO1pnMETpCqkdthFuavmUJBNpsOK4UGJDq5LyU3Y2&#10;Cnav22Cuq7f8sP7c/J7bRLqP/ZdSj/1uOQURqAv/4Xv7XSsYP8Pt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F87QxQAAANsAAAAPAAAAAAAAAAAAAAAAAJgCAABkcnMv&#10;ZG93bnJldi54bWxQSwUGAAAAAAQABAD1AAAAigMAAAAA&#10;" filled="f" strokecolor="black [3213]" strokeweight=".5pt">
                  <v:textbox>
                    <w:txbxContent>
                      <w:p w:rsidR="00FA28A9" w:rsidRDefault="00FA28A9" w:rsidP="00FA28A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oval id="Oval 44" o:spid="_x0000_s1064" style="position:absolute;left:10726;top:6884;width:1828;height:1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5WpMQA&#10;AADbAAAADwAAAGRycy9kb3ducmV2LnhtbESPQWsCMRSE74X+h/AK3mrWItKuRhFBEUWKWkFvz81z&#10;d+nmZUmiu/57Uyh4HGbmG2Y0aU0lbuR8aVlBr5uAIM6sLjlX8LOfv3+C8AFZY2WZFNzJw2T8+jLC&#10;VNuGt3TbhVxECPsUFRQh1KmUPivIoO/amjh6F+sMhihdLrXDJsJNJT+SZCANlhwXCqxpVlD2u7sa&#10;BcevfTD32SI7zzfrw7VJpFudvpXqvLXTIYhAbXiG/9tLraDfh78v8QfI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+VqTEAAAA2wAAAA8AAAAAAAAAAAAAAAAAmAIAAGRycy9k&#10;b3ducmV2LnhtbFBLBQYAAAAABAAEAPUAAACJAwAAAAA=&#10;" filled="f" strokecolor="black [3213]" strokeweight=".5pt">
                  <v:textbox>
                    <w:txbxContent>
                      <w:p w:rsidR="00FA28A9" w:rsidRDefault="00FA28A9" w:rsidP="00FA28A9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shape id="Text Box 46" o:spid="_x0000_s1065" type="#_x0000_t202" style="position:absolute;left:14327;top:3767;width:8319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EIf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Qh9xQAAANsAAAAPAAAAAAAAAAAAAAAAAJgCAABkcnMv&#10;ZG93bnJldi54bWxQSwUGAAAAAAQABAD1AAAAigMAAAAA&#10;" filled="f" stroked="f" strokeweight=".5pt">
                  <v:textbox>
                    <w:txbxContent>
                      <w:p w:rsidR="00FA28A9" w:rsidRDefault="00FA28A9" w:rsidP="00FA28A9">
                        <w:pPr>
                          <w:jc w:val="center"/>
                        </w:pPr>
                        <w:r>
                          <w:t>High Potential Region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C3A2B" w:rsidRDefault="00BC3A2B"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1EA2B8C7" wp14:editId="639760C4">
                <wp:extent cx="3028481" cy="1774691"/>
                <wp:effectExtent l="0" t="0" r="19685" b="0"/>
                <wp:docPr id="89" name="Canvas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0" name="Trapezoid 80"/>
                        <wps:cNvSpPr/>
                        <wps:spPr>
                          <a:xfrm rot="16200000">
                            <a:off x="1048516" y="-148880"/>
                            <a:ext cx="1114039" cy="1436370"/>
                          </a:xfrm>
                          <a:prstGeom prst="trapezoid">
                            <a:avLst>
                              <a:gd name="adj" fmla="val 35582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1887310" y="8"/>
                            <a:ext cx="1141171" cy="1141171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Oval 82"/>
                        <wps:cNvSpPr/>
                        <wps:spPr>
                          <a:xfrm>
                            <a:off x="753466" y="414141"/>
                            <a:ext cx="320086" cy="3200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1936640" y="424433"/>
                            <a:ext cx="103632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A2B" w:rsidRDefault="00BC3A2B" w:rsidP="00BC3A2B">
                              <w:r>
                                <w:t>Repulsive 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1426465" y="529402"/>
                            <a:ext cx="102413" cy="102413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0" y="329338"/>
                            <a:ext cx="753466" cy="468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A2B" w:rsidRDefault="00BC3A2B" w:rsidP="00BC3A2B">
                              <w:r>
                                <w:t>Attractive 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1280165" y="311656"/>
                            <a:ext cx="39687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A2B" w:rsidRDefault="00BC3A2B" w:rsidP="00BC3A2B">
                              <w:r>
                                <w:t>Ball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Arrow Connector 87"/>
                        <wps:cNvCnPr/>
                        <wps:spPr>
                          <a:xfrm>
                            <a:off x="577902" y="576953"/>
                            <a:ext cx="3657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384048" y="1338831"/>
                            <a:ext cx="2371090" cy="270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A2B" w:rsidRDefault="00BC3A2B" w:rsidP="00BC3A2B">
                              <w:r>
                                <w:t>Shaded Region is avoided by the robot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89" o:spid="_x0000_s1066" editas="canvas" style="width:238.45pt;height:139.75pt;mso-position-horizontal-relative:char;mso-position-vertical-relative:line" coordsize="30283,177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">
                <v:shape id="_x0000_s1067" type="#_x0000_t75" style="position:absolute;width:30283;height:17741;visibility:visible;mso-wrap-style:square">
                  <v:fill o:detectmouseclick="t"/>
                  <v:path o:connecttype="none"/>
                </v:shape>
                <v:shape id="Trapezoid 80" o:spid="_x0000_s1068" style="position:absolute;left:10484;top:-1489;width:11141;height:14364;rotation:-90;visibility:visible;mso-wrap-style:square;v-text-anchor:middle" coordsize="1114039,1436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7Y5b0A&#10;AADbAAAADwAAAGRycy9kb3ducmV2LnhtbERPy4rCMBTdC/MP4Q7MTtNxoVKNRaSCW1/7S3NtYpub&#10;0mRqna+fLAZcHs57U4yuFQP1wXpW8D3LQBBXXluuFVwvh+kKRIjIGlvPpOBFAYrtx2SDufZPPtFw&#10;jrVIIRxyVGBi7HIpQ2XIYZj5jjhxd987jAn2tdQ9PlO4a+U8yxbSoeXUYLCjvaGqOf84BadHvFsz&#10;/C6bsnLZwpblLeBVqa/PcbcGEWmMb/G/+6gVrNL69CX9ALn9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E7Y5b0AAADbAAAADwAAAAAAAAAAAAAAAACYAgAAZHJzL2Rvd25yZXYu&#10;eG1sUEsFBgAAAAAEAAQA9QAAAIIDAAAAAA==&#10;" path="m,1436370l396397,,717642,r396397,1436370l,1436370xe" fillcolor="#d8d8d8 [2732]" stroked="f" strokeweight=".5pt">
                  <v:path arrowok="t" o:connecttype="custom" o:connectlocs="0,1436370;396397,0;717642,0;1114039,1436370;0,1436370" o:connectangles="0,0,0,0,0"/>
                </v:shape>
                <v:oval id="Oval 81" o:spid="_x0000_s1069" style="position:absolute;left:18873;width:11411;height:11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DiELwA&#10;AADbAAAADwAAAGRycy9kb3ducmV2LnhtbESPzQrCMBCE74LvEFbwpqmCItVURBA8+ofnpVmbYrMp&#10;TWzr2xtB8DjMzDfMZtvbSrTU+NKxgtk0AUGcO11yoeB2PUxWIHxA1lg5JgVv8rDNhoMNptp1fKb2&#10;EgoRIexTVGBCqFMpfW7Iop+6mjh6D9dYDFE2hdQNdhFuKzlPkqW0WHJcMFjT3lD+vLysAhdKU9zx&#10;yN4fFouXPHW3uTkpNR71uzWIQH34h3/to1awmsH3S/wBMvs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eAOIQvAAAANsAAAAPAAAAAAAAAAAAAAAAAJgCAABkcnMvZG93bnJldi54&#10;bWxQSwUGAAAAAAQABAD1AAAAgQMAAAAA&#10;" fillcolor="#d8d8d8 [2732]" strokecolor="black [3213]" strokeweight=".5pt"/>
                <v:oval id="Oval 82" o:spid="_x0000_s1070" style="position:absolute;left:7534;top:4141;width:3201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4wD8IA&#10;AADbAAAADwAAAGRycy9kb3ducmV2LnhtbESP3WrCQBSE74W+w3KE3unGBESiq4jQUuhFMfUBjtlj&#10;fsyejbvbJH37bqHQy2FmvmF2h8l0YiDnG8sKVssEBHFpdcOVgsvny2IDwgdkjZ1lUvBNHg77p9kO&#10;c21HPtNQhEpECPscFdQh9LmUvqzJoF/anjh6N+sMhihdJbXDMcJNJ9MkWUuDDceFGns61VTeiy+j&#10;oKU2s+8PJPcasisWDtsPfCj1PJ+OWxCBpvAf/mu/aQWbFH6/xB8g9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zjAPwgAAANsAAAAPAAAAAAAAAAAAAAAAAJgCAABkcnMvZG93&#10;bnJldi54bWxQSwUGAAAAAAQABAD1AAAAhwMAAAAA&#10;" fillcolor="white [3212]" strokecolor="black [3213]" strokeweight=".5pt"/>
                <v:shape id="Text Box 83" o:spid="_x0000_s1071" type="#_x0000_t202" style="position:absolute;left:19366;top:4244;width:10363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7rw8UA&#10;AADbAAAADwAAAGRycy9kb3ducmV2LnhtbESP3WoCMRSE7wXfIRyhN6LZtiCyGqUttEipFX8QLw+b&#10;083i5mRJoq5vbwShl8PMfMNM562txZl8qBwreB5mIIgLpysuFey2n4MxiBCRNdaOScGVAsxn3c4U&#10;c+0uvKbzJpYiQTjkqMDE2ORShsKQxTB0DXHy/py3GJP0pdQeLwlua/mSZSNpseK0YLChD0PFcXOy&#10;Co7mu7/Kvpbv+9Hi6n+3J3fwPwelnnrt2wREpDb+hx/thVYwfoX7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XuvDxQAAANsAAAAPAAAAAAAAAAAAAAAAAJgCAABkcnMv&#10;ZG93bnJldi54bWxQSwUGAAAAAAQABAD1AAAAigMAAAAA&#10;" filled="f" stroked="f" strokeweight=".5pt">
                  <v:textbox>
                    <w:txbxContent>
                      <w:p w:rsidR="00BC3A2B" w:rsidRDefault="00BC3A2B" w:rsidP="00BC3A2B">
                        <w:r>
                          <w:t>Repulsive Field</w:t>
                        </w:r>
                      </w:p>
                    </w:txbxContent>
                  </v:textbox>
                </v:shape>
                <v:oval id="Oval 84" o:spid="_x0000_s1072" style="position:absolute;left:14264;top:5294;width:1024;height:1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v4P8YA&#10;AADbAAAADwAAAGRycy9kb3ducmV2LnhtbESPQWvCQBSE7wX/w/IKvdVNVUTTbEQUQfBUtbTH1+xr&#10;kjb7Nma3SeqvdwXB4zAz3zDJojeVaKlxpWUFL8MIBHFmdcm5guNh8zwD4TyyxsoyKfgnB4t08JBg&#10;rG3Hb9TufS4ChF2MCgrv61hKlxVk0A1tTRy8b9sY9EE2udQNdgFuKjmKoqk0WHJYKLCmVUHZ7/7P&#10;KNi173N5nK9XH4czfm3OP9vxqftU6umxX76C8NT7e/jW3moFswlcv4QfIN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vv4P8YAAADbAAAADwAAAAAAAAAAAAAAAACYAgAAZHJz&#10;L2Rvd25yZXYueG1sUEsFBgAAAAAEAAQA9QAAAIsDAAAAAA==&#10;" fillcolor="black [3200]" stroked="f" strokeweight="2pt"/>
                <v:shape id="Text Box 85" o:spid="_x0000_s1073" type="#_x0000_t202" style="position:absolute;top:3293;width:7534;height:4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oskMQA&#10;AADbAAAADwAAAGRycy9kb3ducmV2LnhtbESPQYvCMBSE74L/ITxhb5oquJRqFCmIy7Ie1F68PZtn&#10;W2xeapPVrr9+Iwgeh5n5hpkvO1OLG7WusqxgPIpAEOdWV1woyA7rYQzCeWSNtWVS8EcOlot+b46J&#10;tnfe0W3vCxEg7BJUUHrfJFK6vCSDbmQb4uCdbWvQB9kWUrd4D3BTy0kUfUqDFYeFEhtKS8ov+1+j&#10;4Dtdb3F3mpj4Uaebn/OquWbHqVIfg241A+Gp8+/wq/2lFcRTeH4JP0A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qLJDEAAAA2wAAAA8AAAAAAAAAAAAAAAAAmAIAAGRycy9k&#10;b3ducmV2LnhtbFBLBQYAAAAABAAEAPUAAACJAwAAAAA=&#10;" filled="f" stroked="f" strokeweight=".5pt">
                  <v:textbox>
                    <w:txbxContent>
                      <w:p w:rsidR="00BC3A2B" w:rsidRDefault="00BC3A2B" w:rsidP="00BC3A2B">
                        <w:r>
                          <w:t>Attractive Point</w:t>
                        </w:r>
                      </w:p>
                    </w:txbxContent>
                  </v:textbox>
                </v:shape>
                <v:shape id="Text Box 86" o:spid="_x0000_s1074" type="#_x0000_t202" style="position:absolute;left:12801;top:3116;width:3969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lIW8UA&#10;AADbAAAADwAAAGRycy9kb3ducmV2LnhtbESPQWsCMRSE70L/Q3gFL1Kz9bDIapS20CKlVlxL8fjY&#10;vG4WNy9LEnX996YgeBxm5htmvuxtK07kQ+NYwfM4A0FcOd1wreBn9/40BREissbWMSm4UIDl4mEw&#10;x0K7M2/pVMZaJAiHAhWYGLtCylAZshjGriNO3p/zFmOSvpba4znBbSsnWZZLiw2nBYMdvRmqDuXR&#10;KjiYz9Em+1i//uari//eHd3ef+2VGj72LzMQkfp4D9/aK61gmsP/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UhbxQAAANsAAAAPAAAAAAAAAAAAAAAAAJgCAABkcnMv&#10;ZG93bnJldi54bWxQSwUGAAAAAAQABAD1AAAAigMAAAAA&#10;" filled="f" stroked="f" strokeweight=".5pt">
                  <v:textbox>
                    <w:txbxContent>
                      <w:p w:rsidR="00BC3A2B" w:rsidRDefault="00BC3A2B" w:rsidP="00BC3A2B">
                        <w:r>
                          <w:t>Ball</w:t>
                        </w:r>
                      </w:p>
                    </w:txbxContent>
                  </v:textbox>
                </v:shape>
                <v:shape id="Straight Arrow Connector 87" o:spid="_x0000_s1075" type="#_x0000_t32" style="position:absolute;left:5779;top:5769;width:36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d9QcMAAADbAAAADwAAAGRycy9kb3ducmV2LnhtbESPQYvCMBSE74L/IbwFb5quB3WrqSxC&#10;wYMe1C5eH83btrR5qU2s9d8bYWGPw8x8w2y2g2lET52rLCv4nEUgiHOrKy4UZJd0ugLhPLLGxjIp&#10;eJKDbTIebTDW9sEn6s++EAHCLkYFpfdtLKXLSzLoZrYlDt6v7Qz6ILtC6g4fAW4aOY+ihTRYcVgo&#10;saVdSXl9vhsFkVukt92lPvZZ4U+Hq0z3z68fpSYfw/cahKfB/4f/2nutYLWE95fwA2Ty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XfUHDAAAA2wAAAA8AAAAAAAAAAAAA&#10;AAAAoQIAAGRycy9kb3ducmV2LnhtbFBLBQYAAAAABAAEAPkAAACRAwAAAAA=&#10;" strokecolor="black [3040]">
                  <v:stroke endarrow="open"/>
                </v:shape>
                <v:shape id="Text Box 88" o:spid="_x0000_s1076" type="#_x0000_t202" style="position:absolute;left:3840;top:13388;width:23711;height:27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p5ssMA&#10;AADbAAAADwAAAGRycy9kb3ducmV2LnhtbERPy2oCMRTdC/2HcAvdSM20C5GpUWyhRUpVfCAuL5Pr&#10;ZJjJzZBkdPz7ZiG4PJz3dN7bRlzIh8qxgrdRBoK4cLriUsFh//06AREissbGMSm4UYD57GkwxVy7&#10;K2/psoulSCEcclRgYmxzKUNhyGIYuZY4cWfnLcYEfSm1x2sKt418z7KxtFhxajDY0pehot51VkFt&#10;foeb7Gf1eRwvb36979zJ/52UennuFx8gIvXxIb67l1rBJI1NX9IP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p5ssMAAADbAAAADwAAAAAAAAAAAAAAAACYAgAAZHJzL2Rv&#10;d25yZXYueG1sUEsFBgAAAAAEAAQA9QAAAIgDAAAAAA==&#10;" filled="f" stroked="f" strokeweight=".5pt">
                  <v:textbox>
                    <w:txbxContent>
                      <w:p w:rsidR="00BC3A2B" w:rsidRDefault="00BC3A2B" w:rsidP="00BC3A2B">
                        <w:r>
                          <w:t>Shaded Region is avoided by the robot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D25F8" w:rsidRDefault="00DD0557">
      <w:r>
        <w:rPr>
          <w:noProof/>
          <w:lang w:eastAsia="en-GB"/>
        </w:rPr>
        <w:lastRenderedPageBreak/>
        <mc:AlternateContent>
          <mc:Choice Requires="wpc">
            <w:drawing>
              <wp:inline distT="0" distB="0" distL="0" distR="0" wp14:anchorId="1F0E95E9" wp14:editId="0D99DB39">
                <wp:extent cx="3520879" cy="1777594"/>
                <wp:effectExtent l="0" t="0" r="0" b="0"/>
                <wp:docPr id="65" name="Canvas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7" name="Oval 67"/>
                        <wps:cNvSpPr/>
                        <wps:spPr>
                          <a:xfrm>
                            <a:off x="1887310" y="8"/>
                            <a:ext cx="1141171" cy="1141171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rapezoid 74"/>
                        <wps:cNvSpPr/>
                        <wps:spPr>
                          <a:xfrm rot="16200000">
                            <a:off x="1784089" y="66029"/>
                            <a:ext cx="307052" cy="1023618"/>
                          </a:xfrm>
                          <a:prstGeom prst="trapezoid">
                            <a:avLst>
                              <a:gd name="adj" fmla="val 35582"/>
                            </a:avLst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753466" y="414141"/>
                            <a:ext cx="320086" cy="3200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2382291" y="358193"/>
                            <a:ext cx="763247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C57" w:rsidRDefault="00890C57">
                              <w:r>
                                <w:t>Repulsive Field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1426465" y="529402"/>
                            <a:ext cx="102413" cy="102413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0" y="329338"/>
                            <a:ext cx="753466" cy="4681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C57" w:rsidRDefault="00890C57">
                              <w:r>
                                <w:t>Attractive 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280165" y="311656"/>
                            <a:ext cx="39687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C57" w:rsidRDefault="00890C57">
                              <w:r>
                                <w:t>Ball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577902" y="576953"/>
                            <a:ext cx="3657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383397" y="1327163"/>
                            <a:ext cx="263017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0C57" w:rsidRDefault="00BC3A2B">
                              <w:r>
                                <w:t>Field behaviour breaks in the darker region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5" o:spid="_x0000_s1077" editas="canvas" style="width:277.25pt;height:139.95pt;mso-position-horizontal-relative:char;mso-position-vertical-relative:line" coordsize="35204,17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">
                <v:shape id="_x0000_s1078" type="#_x0000_t75" style="position:absolute;width:35204;height:17773;visibility:visible;mso-wrap-style:square">
                  <v:fill o:detectmouseclick="t"/>
                  <v:path o:connecttype="none"/>
                </v:shape>
                <v:oval id="Oval 67" o:spid="_x0000_s1079" style="position:absolute;left:18873;width:11411;height:114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mUs8UA&#10;AADbAAAADwAAAGRycy9kb3ducmV2LnhtbESPQWsCMRSE74X+h/AK3mrWHrRdjSKCIooUtYLenpvn&#10;7tLNy5JEd/33plDwOMzMN8xo0ppK3Mj50rKCXjcBQZxZXXKu4Gc/f/8E4QOyxsoyKbiTh8n49WWE&#10;qbYNb+m2C7mIEPYpKihCqFMpfVaQQd+1NXH0LtYZDFG6XGqHTYSbSn4kSV8aLDkuFFjTrKDsd3c1&#10;Co5f+2Dus0V2nm/Wh2uTSLc6fSvVeWunQxCB2vAM/7eXWkF/AH9f4g+Q4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mZSzxQAAANsAAAAPAAAAAAAAAAAAAAAAAJgCAABkcnMv&#10;ZG93bnJldi54bWxQSwUGAAAAAAQABAD1AAAAigMAAAAA&#10;" filled="f" strokecolor="black [3213]" strokeweight=".5pt"/>
                <v:shape id="Trapezoid 74" o:spid="_x0000_s1080" style="position:absolute;left:17841;top:660;width:3070;height:10236;rotation:-90;visibility:visible;mso-wrap-style:square;v-text-anchor:middle" coordsize="307052,10236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ODScUA&#10;AADbAAAADwAAAGRycy9kb3ducmV2LnhtbESPQWvCQBSE7wX/w/IKXqRutNqW1FVUkHoS3Eh7fc2+&#10;JtHs25BdNf33XUHocZiZb5jZorO1uFDrK8cKRsMEBHHuTMWFgkO2eXoD4QOywdoxKfglD4t572GG&#10;qXFX3tNFh0JECPsUFZQhNKmUPi/Joh+6hjh6P661GKJsC2lavEa4reU4SV6kxYrjQokNrUvKT/ps&#10;FUy1fmb9yd+DLJmcV7vjRzhkX0r1H7vlO4hAXfgP39tbo+B1Arcv8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84NJxQAAANsAAAAPAAAAAAAAAAAAAAAAAJgCAABkcnMv&#10;ZG93bnJldi54bWxQSwUGAAAAAAQABAD1AAAAigMAAAAA&#10;" path="m,1023618l109255,r88542,l307052,1023618,,1023618xe" fillcolor="#a5a5a5 [2092]" strokecolor="black [3213]" strokeweight=".5pt">
                  <v:path arrowok="t" o:connecttype="custom" o:connectlocs="0,1023618;109255,0;197797,0;307052,1023618;0,1023618" o:connectangles="0,0,0,0,0"/>
                </v:shape>
                <v:oval id="Oval 66" o:spid="_x0000_s1081" style="position:absolute;left:7534;top:4141;width:3201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nQ9sAA&#10;AADbAAAADwAAAGRycy9kb3ducmV2LnhtbESP3YrCMBSE7xd8h3AE79ZUhbJ0jbIIiuCF2PUBjs3Z&#10;/mxzUpOo9e2NIHg5zMw3zHzZm1ZcyfnasoLJOAFBXFhdc6ng+Lv+/ALhA7LG1jIpuJOH5WLwMcdM&#10;2xsf6JqHUkQI+wwVVCF0mZS+qMigH9uOOHp/1hkMUbpSaoe3CDetnCZJKg3WHBcq7GhVUfGfX4yC&#10;hpqZ3Z2R3CbMTpg7bPZ4Vmo07H++QQTqwzv8am+1gjSF55f4A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/nQ9sAAAADbAAAADwAAAAAAAAAAAAAAAACYAgAAZHJzL2Rvd25y&#10;ZXYueG1sUEsFBgAAAAAEAAQA9QAAAIUDAAAAAA==&#10;" fillcolor="white [3212]" strokecolor="black [3213]" strokeweight=".5pt"/>
                <v:shape id="Text Box 70" o:spid="_x0000_s1082" type="#_x0000_t202" style="position:absolute;left:23822;top:3581;width:7633;height:9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j/L8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j/L8MAAADbAAAADwAAAAAAAAAAAAAAAACYAgAAZHJzL2Rv&#10;d25yZXYueG1sUEsFBgAAAAAEAAQA9QAAAIgDAAAAAA==&#10;" filled="f" stroked="f" strokeweight=".5pt">
                  <v:textbox>
                    <w:txbxContent>
                      <w:p w:rsidR="00890C57" w:rsidRDefault="00890C57">
                        <w:r>
                          <w:t>Repulsive Field</w:t>
                        </w:r>
                      </w:p>
                    </w:txbxContent>
                  </v:textbox>
                </v:shape>
                <v:oval id="Oval 71" o:spid="_x0000_s1083" style="position:absolute;left:14264;top:5294;width:1024;height:1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krgMYA&#10;AADbAAAADwAAAGRycy9kb3ducmV2LnhtbESPT2vCQBTE7wW/w/KE3urGFtoas5FiEYSe/Icen9ln&#10;Es2+TbPbJPXTu0Khx2FmfsMks95UoqXGlZYVjEcRCOLM6pJzBdvN4ukdhPPIGivLpOCXHMzSwUOC&#10;sbYdr6hd+1wECLsYFRTe17GULivIoBvZmjh4J9sY9EE2udQNdgFuKvkcRa/SYMlhocCa5gVll/WP&#10;UfDV7iZyO/mc7zdXPC6u5+XLd3dQ6nHYf0xBeOr9f/ivvdQK3sZ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1krgMYAAADbAAAADwAAAAAAAAAAAAAAAACYAgAAZHJz&#10;L2Rvd25yZXYueG1sUEsFBgAAAAAEAAQA9QAAAIsDAAAAAA==&#10;" fillcolor="black [3200]" stroked="f" strokeweight="2pt"/>
                <v:shape id="Text Box 72" o:spid="_x0000_s1084" type="#_x0000_t202" style="position:absolute;top:3293;width:7534;height:4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Ew8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sYxv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VsTDxQAAANsAAAAPAAAAAAAAAAAAAAAAAJgCAABkcnMv&#10;ZG93bnJldi54bWxQSwUGAAAAAAQABAD1AAAAigMAAAAA&#10;" filled="f" stroked="f" strokeweight=".5pt">
                  <v:textbox>
                    <w:txbxContent>
                      <w:p w:rsidR="00890C57" w:rsidRDefault="00890C57">
                        <w:r>
                          <w:t>Attractive Point</w:t>
                        </w:r>
                      </w:p>
                    </w:txbxContent>
                  </v:textbox>
                </v:shape>
                <v:shape id="Text Box 76" o:spid="_x0000_s1085" type="#_x0000_t202" style="position:absolute;left:12801;top:3116;width:3969;height:91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w4fM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1glM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/Dh8xQAAANsAAAAPAAAAAAAAAAAAAAAAAJgCAABkcnMv&#10;ZG93bnJldi54bWxQSwUGAAAAAAQABAD1AAAAigMAAAAA&#10;" filled="f" stroked="f" strokeweight=".5pt">
                  <v:textbox>
                    <w:txbxContent>
                      <w:p w:rsidR="00890C57" w:rsidRDefault="00890C57">
                        <w:r>
                          <w:t>Ball</w:t>
                        </w:r>
                      </w:p>
                    </w:txbxContent>
                  </v:textbox>
                </v:shape>
                <v:shape id="Straight Arrow Connector 78" o:spid="_x0000_s1086" type="#_x0000_t32" style="position:absolute;left:5779;top:5769;width:365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2ZFL0AAADbAAAADwAAAGRycy9kb3ducmV2LnhtbERPuwrCMBTdBf8hXMFNUx18VKOIUHDQ&#10;wReul+baFpub2sRa/94MguPhvJfr1pSiodoVlhWMhhEI4tTqgjMFl3MymIFwHlljaZkUfMjBetXt&#10;LDHW9s1Hak4+EyGEXYwKcu+rWEqX5mTQDW1FHLi7rQ36AOtM6hrfIdyUchxFE2mw4NCQY0XbnNLH&#10;6WUURG6SPLfnx6G5ZP64v8lk95lfler32s0ChKfW/8U/904rmIax4Uv4AXL1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7dmRS9AAAA2wAAAA8AAAAAAAAAAAAAAAAAoQIA&#10;AGRycy9kb3ducmV2LnhtbFBLBQYAAAAABAAEAPkAAACLAwAAAAA=&#10;" strokecolor="black [3040]">
                  <v:stroke endarrow="open"/>
                </v:shape>
                <v:shape id="Text Box 79" o:spid="_x0000_s1087" type="#_x0000_t202" style="position:absolute;left:3833;top:13271;width:26302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OsDsUA&#10;AADbAAAADwAAAGRycy9kb3ducmV2LnhtbESPQWsCMRSE74L/IbxCL0Wz7cG2W6NYQRFRS1WKx8fm&#10;dbO4eVmSqOu/N4WCx2FmvmGG49bW4kw+VI4VPPczEMSF0xWXCva7We8NRIjIGmvHpOBKAcajbmeI&#10;uXYX/qbzNpYiQTjkqMDE2ORShsKQxdB3DXHyfp23GJP0pdQeLwlua/mSZQNpseK0YLChqaHiuD1Z&#10;BUezfPrK5uvPn8Hi6je7kzv41UGpx4d28gEiUhvv4f/2Qit4fYe/L+kHyNE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Y6wOxQAAANsAAAAPAAAAAAAAAAAAAAAAAJgCAABkcnMv&#10;ZG93bnJldi54bWxQSwUGAAAAAAQABAD1AAAAigMAAAAA&#10;" filled="f" stroked="f" strokeweight=".5pt">
                  <v:textbox>
                    <w:txbxContent>
                      <w:p w:rsidR="00890C57" w:rsidRDefault="00BC3A2B">
                        <w:r>
                          <w:t>Field behaviour breaks in the darker region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8D2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4E7"/>
    <w:rsid w:val="0002204B"/>
    <w:rsid w:val="005644E7"/>
    <w:rsid w:val="00890C57"/>
    <w:rsid w:val="008D25F8"/>
    <w:rsid w:val="0095746D"/>
    <w:rsid w:val="00BC3A2B"/>
    <w:rsid w:val="00D812B8"/>
    <w:rsid w:val="00DD0557"/>
    <w:rsid w:val="00F33B6B"/>
    <w:rsid w:val="00FA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4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4E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746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4E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4E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574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F06A2C43.dotm</Template>
  <TotalTime>88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Richards</dc:creator>
  <cp:lastModifiedBy>Anthony Richards</cp:lastModifiedBy>
  <cp:revision>1</cp:revision>
  <dcterms:created xsi:type="dcterms:W3CDTF">2012-04-30T09:33:00Z</dcterms:created>
  <dcterms:modified xsi:type="dcterms:W3CDTF">2012-04-30T11:01:00Z</dcterms:modified>
</cp:coreProperties>
</file>